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117D" w14:textId="77777777" w:rsidR="0084176C" w:rsidRPr="00EF1376" w:rsidRDefault="0084176C" w:rsidP="00EF1376">
      <w:pPr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927C9F3" w14:textId="1ECFE484" w:rsidR="0084176C" w:rsidRDefault="00616E02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EF1376">
              <w:rPr>
                <w:rFonts w:ascii="Arial" w:hAnsi="Arial" w:cs="Arial"/>
                <w:sz w:val="60"/>
                <w:szCs w:val="60"/>
              </w:rPr>
              <w:t xml:space="preserve"> Assignment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="002D6976">
              <w:rPr>
                <w:rFonts w:ascii="Arial" w:hAnsi="Arial" w:cs="Arial"/>
                <w:sz w:val="60"/>
                <w:szCs w:val="60"/>
              </w:rPr>
              <w:t>2</w:t>
            </w:r>
          </w:p>
          <w:p w14:paraId="27774341" w14:textId="0BF46087" w:rsidR="00EF1376" w:rsidRPr="00EF1376" w:rsidRDefault="00EF1376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0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50E7530B" w:rsidR="0084176C" w:rsidRDefault="00413BD6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 w14:anchorId="7244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7A712EDE-63C0-4917-B9C5-CF395379E73A}" provid="{00000000-0000-0000-0000-000000000000}" o:suggestedsigner="Nicholas Yama " o:suggestedsigner2="Grader" issignatureline="t"/>
          </v:shape>
        </w:pict>
      </w:r>
    </w:p>
    <w:p w14:paraId="55FEFA0C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2185254B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467B3DE1" w14:textId="77777777" w:rsidR="0084176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09F5D87" w14:textId="77777777" w:rsidR="00EF1376" w:rsidRPr="002854DC" w:rsidRDefault="00EF137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E49198" w14:textId="64E6EAE5" w:rsidR="00A93DB1" w:rsidRDefault="00A93DB1" w:rsidP="003F0046">
      <w:pPr>
        <w:autoSpaceDE w:val="0"/>
        <w:autoSpaceDN w:val="0"/>
        <w:adjustRightInd w:val="0"/>
        <w:rPr>
          <w:rFonts w:ascii="Arial" w:hAnsi="Arial" w:cs="Arial"/>
        </w:rPr>
      </w:pPr>
    </w:p>
    <w:p w14:paraId="09CE4503" w14:textId="77777777" w:rsidR="00A93DB1" w:rsidRDefault="00A93D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0228DF" w14:textId="07C0310F" w:rsidR="00775DAA" w:rsidRPr="0089732E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(5 pts) Problem 3.6 (a)-(b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253D7105" w14:textId="1ACAB120" w:rsidR="00A93DB1" w:rsidRPr="0089732E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3.7 (a)-(d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59890E75" w14:textId="327C489C" w:rsidR="00A93DB1" w:rsidRPr="0089732E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3.9 (a)-(c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65C6F7F5" w14:textId="09AAD978" w:rsidR="00A93DB1" w:rsidRPr="0089732E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3.10</w:t>
      </w:r>
      <w:r w:rsidR="00C14C7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(a)-(c</w:t>
      </w:r>
      <w:r w:rsidR="00A93DB1" w:rsidRPr="0089732E">
        <w:rPr>
          <w:rFonts w:ascii="Arial" w:hAnsi="Arial" w:cs="Arial"/>
          <w:sz w:val="32"/>
          <w:szCs w:val="32"/>
        </w:rPr>
        <w:t>)</w:t>
      </w:r>
    </w:p>
    <w:p w14:paraId="718B47D3" w14:textId="08454E73" w:rsidR="00A93DB1" w:rsidRDefault="002D6976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3.21</w:t>
      </w:r>
    </w:p>
    <w:p w14:paraId="18D240DF" w14:textId="25B36FFC" w:rsidR="002D6976" w:rsidRDefault="00C746A2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(10 pts) </w:t>
      </w:r>
      <w:r w:rsidR="002D6976">
        <w:rPr>
          <w:rFonts w:ascii="Arial" w:hAnsi="Arial" w:cs="Arial"/>
          <w:sz w:val="32"/>
          <w:szCs w:val="32"/>
        </w:rPr>
        <w:t>Simplify the following expression</w:t>
      </w:r>
      <w:r>
        <w:rPr>
          <w:rFonts w:ascii="Arial" w:hAnsi="Arial" w:cs="Arial"/>
          <w:sz w:val="32"/>
          <w:szCs w:val="32"/>
        </w:rPr>
        <w:t>s</w:t>
      </w:r>
      <w:bookmarkStart w:id="1" w:name="_GoBack"/>
      <w:bookmarkEnd w:id="1"/>
      <w:r w:rsidR="002D6976">
        <w:rPr>
          <w:rFonts w:ascii="Arial" w:hAnsi="Arial" w:cs="Arial"/>
          <w:sz w:val="32"/>
          <w:szCs w:val="32"/>
        </w:rPr>
        <w:t xml:space="preserve"> using K-map:</w:t>
      </w:r>
    </w:p>
    <w:p w14:paraId="550F648E" w14:textId="7A5CA52F" w:rsidR="002D6976" w:rsidRDefault="002D6976" w:rsidP="002D6976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A’B’C’+A’BC’+A’B’C’+AB’C</w:t>
      </w:r>
    </w:p>
    <w:p w14:paraId="4F39ED5D" w14:textId="522B6406" w:rsidR="002D6976" w:rsidRPr="0089732E" w:rsidRDefault="002D6976" w:rsidP="002D6976">
      <w:pPr>
        <w:pStyle w:val="ListParagraph"/>
        <w:numPr>
          <w:ilvl w:val="1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A’B’C’D’+A’B’C’D+A</w:t>
      </w:r>
      <w:r w:rsidR="00C746A2">
        <w:rPr>
          <w:rFonts w:ascii="Arial" w:hAnsi="Arial" w:cs="Arial"/>
          <w:sz w:val="32"/>
          <w:szCs w:val="32"/>
        </w:rPr>
        <w:t>’BCD’+AB’CD’+AB’CD+ABCD’+ABCD</w:t>
      </w:r>
    </w:p>
    <w:p w14:paraId="5344F422" w14:textId="33247611" w:rsidR="002D6976" w:rsidRPr="002D6976" w:rsidRDefault="002D6976" w:rsidP="002D6976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(10 pts) Problem 3.37</w:t>
      </w:r>
    </w:p>
    <w:sectPr w:rsidR="002D6976" w:rsidRPr="002D6976" w:rsidSect="007B50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7385" w14:textId="77777777" w:rsidR="00413BD6" w:rsidRDefault="00413BD6" w:rsidP="00E234CB">
      <w:r>
        <w:separator/>
      </w:r>
    </w:p>
  </w:endnote>
  <w:endnote w:type="continuationSeparator" w:id="0">
    <w:p w14:paraId="3B983D92" w14:textId="77777777" w:rsidR="00413BD6" w:rsidRDefault="00413BD6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93AD" w14:textId="77777777" w:rsidR="00413BD6" w:rsidRDefault="00413BD6" w:rsidP="00E234CB">
      <w:r>
        <w:separator/>
      </w:r>
    </w:p>
  </w:footnote>
  <w:footnote w:type="continuationSeparator" w:id="0">
    <w:p w14:paraId="614993FA" w14:textId="77777777" w:rsidR="00413BD6" w:rsidRDefault="00413BD6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43D1"/>
    <w:multiLevelType w:val="hybridMultilevel"/>
    <w:tmpl w:val="CEAC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6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100453"/>
    <w:rsid w:val="00113F42"/>
    <w:rsid w:val="001220FD"/>
    <w:rsid w:val="001226BB"/>
    <w:rsid w:val="00130D00"/>
    <w:rsid w:val="001844E4"/>
    <w:rsid w:val="001A19AE"/>
    <w:rsid w:val="001E6EFB"/>
    <w:rsid w:val="001F0AD0"/>
    <w:rsid w:val="00236DD4"/>
    <w:rsid w:val="002854DC"/>
    <w:rsid w:val="002A0354"/>
    <w:rsid w:val="002D6976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13BD6"/>
    <w:rsid w:val="00466123"/>
    <w:rsid w:val="00466B8D"/>
    <w:rsid w:val="00473DB1"/>
    <w:rsid w:val="004B15CB"/>
    <w:rsid w:val="004F2CF3"/>
    <w:rsid w:val="004F6893"/>
    <w:rsid w:val="00504586"/>
    <w:rsid w:val="00505009"/>
    <w:rsid w:val="00515C4F"/>
    <w:rsid w:val="00530641"/>
    <w:rsid w:val="005551ED"/>
    <w:rsid w:val="00567576"/>
    <w:rsid w:val="005B09F9"/>
    <w:rsid w:val="005F10FA"/>
    <w:rsid w:val="00600797"/>
    <w:rsid w:val="006036FF"/>
    <w:rsid w:val="00616E02"/>
    <w:rsid w:val="00646F00"/>
    <w:rsid w:val="006A019F"/>
    <w:rsid w:val="006E46E9"/>
    <w:rsid w:val="007319CB"/>
    <w:rsid w:val="00775DAA"/>
    <w:rsid w:val="007B15FC"/>
    <w:rsid w:val="007B509A"/>
    <w:rsid w:val="007D1919"/>
    <w:rsid w:val="007E1733"/>
    <w:rsid w:val="0084176C"/>
    <w:rsid w:val="00877C91"/>
    <w:rsid w:val="00894434"/>
    <w:rsid w:val="0089732E"/>
    <w:rsid w:val="008A284F"/>
    <w:rsid w:val="008A40B7"/>
    <w:rsid w:val="008B6E90"/>
    <w:rsid w:val="009124C6"/>
    <w:rsid w:val="00951686"/>
    <w:rsid w:val="00983ED9"/>
    <w:rsid w:val="009B037C"/>
    <w:rsid w:val="009E2BC6"/>
    <w:rsid w:val="00A05B30"/>
    <w:rsid w:val="00A22446"/>
    <w:rsid w:val="00A333D4"/>
    <w:rsid w:val="00A93DB1"/>
    <w:rsid w:val="00A97FC1"/>
    <w:rsid w:val="00AA1116"/>
    <w:rsid w:val="00AD0363"/>
    <w:rsid w:val="00AD3CFC"/>
    <w:rsid w:val="00AE20D0"/>
    <w:rsid w:val="00B06CDD"/>
    <w:rsid w:val="00B7118E"/>
    <w:rsid w:val="00BC66BB"/>
    <w:rsid w:val="00BE4FF4"/>
    <w:rsid w:val="00BF41AA"/>
    <w:rsid w:val="00C10B99"/>
    <w:rsid w:val="00C14C72"/>
    <w:rsid w:val="00C202A6"/>
    <w:rsid w:val="00C518AA"/>
    <w:rsid w:val="00C61A4F"/>
    <w:rsid w:val="00C746A2"/>
    <w:rsid w:val="00CA28C2"/>
    <w:rsid w:val="00CA428C"/>
    <w:rsid w:val="00CE63BC"/>
    <w:rsid w:val="00CF572A"/>
    <w:rsid w:val="00CF7E9F"/>
    <w:rsid w:val="00D431F0"/>
    <w:rsid w:val="00D638BA"/>
    <w:rsid w:val="00DB770C"/>
    <w:rsid w:val="00DF5B9A"/>
    <w:rsid w:val="00E234CB"/>
    <w:rsid w:val="00EA2728"/>
    <w:rsid w:val="00EC281E"/>
    <w:rsid w:val="00EF1376"/>
    <w:rsid w:val="00F00546"/>
    <w:rsid w:val="00F138AC"/>
    <w:rsid w:val="00F13D56"/>
    <w:rsid w:val="00F14FCE"/>
    <w:rsid w:val="00F22E92"/>
    <w:rsid w:val="00F44995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8061-824A-DE4F-B4F5-D3C698DF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C:\Users\Joshua\Downloads\report-template.dotx</Template>
  <TotalTime>71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412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15</cp:revision>
  <dcterms:created xsi:type="dcterms:W3CDTF">2018-01-11T19:34:00Z</dcterms:created>
  <dcterms:modified xsi:type="dcterms:W3CDTF">2018-01-29T02:28:00Z</dcterms:modified>
</cp:coreProperties>
</file>